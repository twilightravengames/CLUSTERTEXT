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4F98" w14:textId="4DDCEBDC" w:rsidR="00D24DC5" w:rsidRDefault="00B06A80">
      <w:pPr>
        <w:pStyle w:val="confTitle"/>
      </w:pPr>
      <w:r>
        <w:t>Clustered Text: A Never-Ending Story</w:t>
      </w:r>
    </w:p>
    <w:p w14:paraId="2FB86212" w14:textId="1242A506" w:rsidR="00A543D7" w:rsidRPr="00E602A5" w:rsidRDefault="00B06A80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543D7" w:rsidRPr="00E602A5">
        <w:rPr>
          <w:rFonts w:ascii="Times New Roman" w:hAnsi="Times New Roman"/>
        </w:rPr>
        <w:t xml:space="preserve">Walter B. </w:t>
      </w:r>
      <w:proofErr w:type="spellStart"/>
      <w:r w:rsidR="00A543D7" w:rsidRPr="00E602A5">
        <w:rPr>
          <w:rFonts w:ascii="Times New Roman" w:hAnsi="Times New Roman"/>
        </w:rPr>
        <w:t>Gress</w:t>
      </w:r>
      <w:proofErr w:type="spellEnd"/>
      <w:r w:rsidR="00A543D7" w:rsidRPr="00E602A5">
        <w:rPr>
          <w:rFonts w:ascii="Times New Roman" w:hAnsi="Times New Roman"/>
        </w:rPr>
        <w:t xml:space="preserve"> V</w:t>
      </w:r>
    </w:p>
    <w:p w14:paraId="733DF934" w14:textId="22BA23F7" w:rsidR="00A543D7" w:rsidRPr="00E602A5" w:rsidRDefault="00B06A80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>January 6, 2020</w:t>
      </w:r>
    </w:p>
    <w:p w14:paraId="08804A06" w14:textId="1B5FFA3F" w:rsidR="008C7CAE" w:rsidRPr="00B06A80" w:rsidRDefault="00B06A80" w:rsidP="00B06A80">
      <w:pPr>
        <w:pStyle w:val="confabstract"/>
        <w:jc w:val="left"/>
        <w:rPr>
          <w:sz w:val="20"/>
        </w:rPr>
      </w:pPr>
      <w:r w:rsidRPr="00B06A80">
        <w:rPr>
          <w:sz w:val="20"/>
        </w:rPr>
        <w:t xml:space="preserve">Clustered Text uses a combination of K-Means,  </w:t>
      </w:r>
    </w:p>
    <w:p w14:paraId="6621DA53" w14:textId="77777777" w:rsidR="00B06A80" w:rsidRDefault="00B06A80" w:rsidP="00B06A80">
      <w:pPr>
        <w:pStyle w:val="conftext"/>
        <w:ind w:left="720" w:firstLine="0"/>
      </w:pPr>
      <w:r>
        <w:t xml:space="preserve">Decision Tree, </w:t>
      </w:r>
      <w:r w:rsidRPr="00B06A80">
        <w:t xml:space="preserve">and hard-coded data to perform </w:t>
      </w:r>
    </w:p>
    <w:p w14:paraId="531792B7" w14:textId="3BC18548" w:rsidR="00B06A80" w:rsidRPr="00B06A80" w:rsidRDefault="00B06A80" w:rsidP="00B06A80">
      <w:pPr>
        <w:pStyle w:val="conftext"/>
        <w:ind w:left="720" w:firstLine="0"/>
      </w:pPr>
      <w:r w:rsidRPr="00B06A80">
        <w:t>unsupervised learning over the domain of text.</w:t>
      </w:r>
    </w:p>
    <w:p w14:paraId="3CA48A44" w14:textId="77777777" w:rsidR="009D77C9" w:rsidRPr="009D77C9" w:rsidRDefault="009D77C9" w:rsidP="009D77C9">
      <w:pPr>
        <w:pStyle w:val="conftext"/>
        <w:sectPr w:rsidR="009D77C9" w:rsidRPr="009D77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0F59347D" w14:textId="77777777" w:rsidR="00A7550D" w:rsidRDefault="001427DF" w:rsidP="00B02183">
      <w:pPr>
        <w:pStyle w:val="Heading1"/>
      </w:pPr>
      <w:r>
        <w:t>introduction</w:t>
      </w:r>
    </w:p>
    <w:p w14:paraId="6C3F5475" w14:textId="2B3D1766" w:rsidR="001A7444" w:rsidRDefault="00B06A80" w:rsidP="00B02183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Clustered Text performs a mining operation to get a domain to work </w:t>
      </w:r>
      <w:proofErr w:type="gramStart"/>
      <w:r>
        <w:rPr>
          <w:sz w:val="24"/>
          <w:szCs w:val="24"/>
        </w:rPr>
        <w:t>with.</w:t>
      </w:r>
      <w:r w:rsidR="00312DC3">
        <w:rPr>
          <w:sz w:val="24"/>
          <w:szCs w:val="24"/>
        </w:rPr>
        <w:t>.</w:t>
      </w:r>
      <w:proofErr w:type="gramEnd"/>
      <w:r w:rsidR="00312DC3">
        <w:rPr>
          <w:sz w:val="24"/>
          <w:szCs w:val="24"/>
        </w:rPr>
        <w:t xml:space="preserve"> </w:t>
      </w:r>
    </w:p>
    <w:p w14:paraId="5497FD6B" w14:textId="0434C0D8" w:rsidR="001A7444" w:rsidRDefault="00312DC3" w:rsidP="001A7444">
      <w:pPr>
        <w:pStyle w:val="Heading1"/>
      </w:pPr>
      <w:r>
        <w:t>in detail</w:t>
      </w:r>
    </w:p>
    <w:p w14:paraId="04951DDE" w14:textId="52F2AB55" w:rsidR="002E461D" w:rsidRDefault="00312DC3" w:rsidP="001A7444">
      <w:pPr>
        <w:pStyle w:val="conftext"/>
        <w:rPr>
          <w:sz w:val="24"/>
          <w:szCs w:val="24"/>
        </w:rPr>
      </w:pPr>
      <w:r>
        <w:rPr>
          <w:sz w:val="24"/>
          <w:szCs w:val="24"/>
        </w:rPr>
        <w:t>The algorithm starts by pulling in data from one hundred newsgroups. It then pulls in data from H.G. Wells and finally text Isaac Asimov to complete the domain.</w:t>
      </w:r>
      <w:r w:rsidRPr="00312D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Once it has the unlabeled data to work with, the features are marked 1 for the first, 2 for the second,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…until you reach 1,000 or more features. Because of the sheer size of the data set, we are using semi-supervised learning. A set, say 50 features, are labeled</w:t>
      </w:r>
      <w:r w:rsidR="00217994">
        <w:rPr>
          <w:sz w:val="24"/>
          <w:szCs w:val="24"/>
        </w:rPr>
        <w:t xml:space="preserve"> by hand with annotation representing connections or a “storyline”. </w:t>
      </w:r>
      <w:r>
        <w:rPr>
          <w:sz w:val="24"/>
          <w:szCs w:val="24"/>
        </w:rPr>
        <w:t xml:space="preserve">That set is used to train the remaining. </w:t>
      </w:r>
      <w:r w:rsidR="002E461D">
        <w:rPr>
          <w:sz w:val="24"/>
          <w:szCs w:val="24"/>
        </w:rPr>
        <w:t>K-Means is used to cluster data.</w:t>
      </w:r>
    </w:p>
    <w:p w14:paraId="2689A62A" w14:textId="468A05F5" w:rsidR="001A7444" w:rsidRDefault="002E461D" w:rsidP="002E461D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r w:rsidR="00217994">
        <w:rPr>
          <w:sz w:val="24"/>
          <w:szCs w:val="24"/>
        </w:rPr>
        <w:t>k</w:t>
      </w:r>
      <w:r>
        <w:rPr>
          <w:sz w:val="24"/>
          <w:szCs w:val="24"/>
        </w:rPr>
        <w:t>-</w:t>
      </w:r>
      <w:r w:rsidR="00217994">
        <w:rPr>
          <w:sz w:val="24"/>
          <w:szCs w:val="24"/>
        </w:rPr>
        <w:t>m</w:t>
      </w:r>
      <w:r>
        <w:rPr>
          <w:sz w:val="24"/>
          <w:szCs w:val="24"/>
        </w:rPr>
        <w:t xml:space="preserve">eans data are used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hierarchy manner. Once a set of clusters is formulated, they are used to form a tree. The y-axis is the individual text sets and the x-axis is 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. Examples of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might be GENRE={ Horror, Mystery, Science Fiction, then the next level of the tree might be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SCIFI = { Laser, Spaceship, Moon, </w:t>
      </w:r>
      <w:proofErr w:type="spellStart"/>
      <w:r>
        <w:rPr>
          <w:sz w:val="24"/>
          <w:szCs w:val="24"/>
        </w:rPr>
        <w:t>Spacestation</w:t>
      </w:r>
      <w:proofErr w:type="spellEnd"/>
      <w:r>
        <w:rPr>
          <w:sz w:val="24"/>
          <w:szCs w:val="24"/>
        </w:rPr>
        <w:t xml:space="preserve"> } </w:t>
      </w:r>
      <w:r w:rsidR="009850DF">
        <w:rPr>
          <w:sz w:val="24"/>
          <w:szCs w:val="24"/>
        </w:rPr>
        <w:t xml:space="preserve">and choose </w:t>
      </w:r>
      <w:proofErr w:type="spellStart"/>
      <w:r w:rsidR="009850DF">
        <w:rPr>
          <w:sz w:val="24"/>
          <w:szCs w:val="24"/>
        </w:rPr>
        <w:t>Spacestation</w:t>
      </w:r>
      <w:proofErr w:type="spellEnd"/>
      <w:r w:rsidR="009850DF">
        <w:rPr>
          <w:sz w:val="24"/>
          <w:szCs w:val="24"/>
        </w:rPr>
        <w:t xml:space="preserve"> </w:t>
      </w:r>
      <w:r>
        <w:rPr>
          <w:sz w:val="24"/>
          <w:szCs w:val="24"/>
        </w:rPr>
        <w:t>and we can drill down further to another node in the tree = “</w:t>
      </w:r>
      <w:r w:rsidR="009850DF">
        <w:rPr>
          <w:sz w:val="24"/>
          <w:szCs w:val="24"/>
        </w:rPr>
        <w:t>Scientist” and next might be the EMOTION={ Happy, Angry, Tired, In Love }Let’s choose Tired.</w:t>
      </w:r>
    </w:p>
    <w:p w14:paraId="01D43266" w14:textId="779ED5F0" w:rsidR="001A7444" w:rsidRDefault="009850DF" w:rsidP="002E461D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Now we know that the agent is in a science fiction world, there is a spaceship, there is a scientist and he’s tired. </w:t>
      </w:r>
      <w:r w:rsidR="002E461D">
        <w:rPr>
          <w:sz w:val="24"/>
          <w:szCs w:val="24"/>
        </w:rPr>
        <w:t xml:space="preserve">As the algorithm drills </w:t>
      </w:r>
      <w:proofErr w:type="gramStart"/>
      <w:r w:rsidR="002E461D">
        <w:rPr>
          <w:sz w:val="24"/>
          <w:szCs w:val="24"/>
        </w:rPr>
        <w:t>down</w:t>
      </w:r>
      <w:proofErr w:type="gramEnd"/>
      <w:r w:rsidR="002E461D">
        <w:rPr>
          <w:sz w:val="24"/>
          <w:szCs w:val="24"/>
        </w:rPr>
        <w:t xml:space="preserve"> it saves the information from the </w:t>
      </w:r>
      <w:proofErr w:type="spellStart"/>
      <w:r w:rsidR="002E461D">
        <w:rPr>
          <w:sz w:val="24"/>
          <w:szCs w:val="24"/>
        </w:rPr>
        <w:t>enum</w:t>
      </w:r>
      <w:proofErr w:type="spellEnd"/>
      <w:r w:rsidR="002E461D">
        <w:rPr>
          <w:sz w:val="24"/>
          <w:szCs w:val="24"/>
        </w:rPr>
        <w:t xml:space="preserve"> and uses it to construct </w:t>
      </w:r>
      <w:r>
        <w:rPr>
          <w:sz w:val="24"/>
          <w:szCs w:val="24"/>
        </w:rPr>
        <w:t xml:space="preserve">the story. </w:t>
      </w:r>
    </w:p>
    <w:p w14:paraId="23824A61" w14:textId="6A092AA3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7CB597E3" w14:textId="5D90D626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18746538" w14:textId="445BE105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13D46831" w14:textId="56ADDE71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673B6931" w14:textId="6D3F7C54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37918233" w14:textId="643CB6B7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083A82AB" w14:textId="47B39B15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505160F9" w14:textId="77777777" w:rsidR="009850DF" w:rsidRDefault="009850DF" w:rsidP="002E461D">
      <w:pPr>
        <w:pStyle w:val="conftext"/>
        <w:ind w:firstLine="0"/>
        <w:rPr>
          <w:sz w:val="24"/>
          <w:szCs w:val="24"/>
        </w:rPr>
      </w:pPr>
    </w:p>
    <w:p w14:paraId="3F2A8D21" w14:textId="4A626534" w:rsidR="009850DF" w:rsidRDefault="009850DF" w:rsidP="009850DF">
      <w:pPr>
        <w:pStyle w:val="Heading1"/>
      </w:pPr>
      <w:r>
        <w:t>More Training</w:t>
      </w:r>
    </w:p>
    <w:p w14:paraId="3BD15DD3" w14:textId="77777777" w:rsidR="009850DF" w:rsidRPr="009850DF" w:rsidRDefault="009850DF" w:rsidP="009850DF">
      <w:pPr>
        <w:pStyle w:val="conftext"/>
      </w:pPr>
    </w:p>
    <w:p w14:paraId="064D45C6" w14:textId="2158F251" w:rsidR="00312DC3" w:rsidRDefault="00217994" w:rsidP="001A7444">
      <w:pPr>
        <w:pStyle w:val="conftext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some data about the agent.  More to include a flow of storyline we have to have a fresh storyline. We need to recycle the annotated text before run k-means.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run TRAMS. We choose a paragraph of text from the labeled corpus and insert variables from </w:t>
      </w:r>
      <w:r w:rsidR="00ED6345">
        <w:rPr>
          <w:sz w:val="24"/>
          <w:szCs w:val="24"/>
        </w:rPr>
        <w:t>initial</w:t>
      </w:r>
      <w:r>
        <w:rPr>
          <w:sz w:val="24"/>
          <w:szCs w:val="24"/>
        </w:rPr>
        <w:t xml:space="preserve"> into annotated locations. This continues </w:t>
      </w:r>
    </w:p>
    <w:p w14:paraId="151FA977" w14:textId="204B3968" w:rsidR="001D30CF" w:rsidRDefault="00217994" w:rsidP="00217994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>until game is terminated.</w:t>
      </w:r>
    </w:p>
    <w:p w14:paraId="00E6168A" w14:textId="0D764A3F" w:rsidR="001D30CF" w:rsidRDefault="001D30CF" w:rsidP="001D30CF">
      <w:pPr>
        <w:pStyle w:val="Heading1"/>
      </w:pPr>
      <w:r>
        <w:t>in brief</w:t>
      </w:r>
    </w:p>
    <w:p w14:paraId="0E0AFC53" w14:textId="3890DE9C" w:rsidR="001D30CF" w:rsidRDefault="001D30CF" w:rsidP="001D30CF">
      <w:pPr>
        <w:pStyle w:val="conftext"/>
        <w:ind w:firstLine="0"/>
        <w:rPr>
          <w:sz w:val="24"/>
          <w:szCs w:val="24"/>
        </w:rPr>
      </w:pPr>
      <w:r w:rsidRPr="001D30CF">
        <w:rPr>
          <w:sz w:val="24"/>
          <w:szCs w:val="24"/>
        </w:rPr>
        <w:t xml:space="preserve">The algorithm </w:t>
      </w:r>
      <w:r>
        <w:rPr>
          <w:sz w:val="24"/>
          <w:szCs w:val="24"/>
        </w:rPr>
        <w:t>pulls a</w:t>
      </w:r>
      <w:r w:rsidR="00ED6345">
        <w:rPr>
          <w:sz w:val="24"/>
          <w:szCs w:val="24"/>
        </w:rPr>
        <w:t>n</w:t>
      </w:r>
      <w:r>
        <w:rPr>
          <w:sz w:val="24"/>
          <w:szCs w:val="24"/>
        </w:rPr>
        <w:t xml:space="preserve"> annotated text corpus of text from a wide range of dialogue. The annotation keeps the link from paragraph to paragraph is </w:t>
      </w:r>
      <w:r w:rsidR="00ED6345">
        <w:rPr>
          <w:sz w:val="24"/>
          <w:szCs w:val="24"/>
        </w:rPr>
        <w:t>maintained</w:t>
      </w:r>
      <w:r>
        <w:rPr>
          <w:sz w:val="24"/>
          <w:szCs w:val="24"/>
        </w:rPr>
        <w:t xml:space="preserve">. A single </w:t>
      </w:r>
      <w:r w:rsidR="00ED6345">
        <w:rPr>
          <w:sz w:val="24"/>
          <w:szCs w:val="24"/>
        </w:rPr>
        <w:t>paragraph is</w:t>
      </w:r>
      <w:r>
        <w:rPr>
          <w:sz w:val="24"/>
          <w:szCs w:val="24"/>
        </w:rPr>
        <w:t xml:space="preserve"> taken from the corpus. </w:t>
      </w:r>
      <w:r w:rsidR="00ED6345">
        <w:rPr>
          <w:sz w:val="24"/>
          <w:szCs w:val="24"/>
        </w:rPr>
        <w:t>Preprocessing occurs</w:t>
      </w:r>
      <w:r>
        <w:rPr>
          <w:sz w:val="24"/>
          <w:szCs w:val="24"/>
        </w:rPr>
        <w:t xml:space="preserve"> </w:t>
      </w:r>
    </w:p>
    <w:p w14:paraId="68B518AA" w14:textId="77777777" w:rsidR="00ED6345" w:rsidRDefault="001D30CF" w:rsidP="001D30CF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>where the annotated part of the text matches up. K-Means is used to cluster, y-axis samples from a paragraph</w:t>
      </w:r>
      <w:r w:rsidR="00ED6345">
        <w:rPr>
          <w:sz w:val="24"/>
          <w:szCs w:val="24"/>
        </w:rPr>
        <w:t xml:space="preserve"> one or several text and </w:t>
      </w:r>
      <w:proofErr w:type="spellStart"/>
      <w:r w:rsidR="00ED6345">
        <w:rPr>
          <w:sz w:val="24"/>
          <w:szCs w:val="24"/>
        </w:rPr>
        <w:t>enums</w:t>
      </w:r>
      <w:proofErr w:type="spellEnd"/>
      <w:r w:rsidR="00ED6345">
        <w:rPr>
          <w:sz w:val="24"/>
          <w:szCs w:val="24"/>
        </w:rPr>
        <w:t xml:space="preserve"> through – one set of </w:t>
      </w:r>
      <w:proofErr w:type="spellStart"/>
      <w:r w:rsidR="00ED6345">
        <w:rPr>
          <w:sz w:val="24"/>
          <w:szCs w:val="24"/>
        </w:rPr>
        <w:t>enums</w:t>
      </w:r>
      <w:proofErr w:type="spellEnd"/>
      <w:r w:rsidR="00ED6345">
        <w:rPr>
          <w:sz w:val="24"/>
          <w:szCs w:val="24"/>
        </w:rPr>
        <w:t xml:space="preserve">. And choosing one </w:t>
      </w:r>
      <w:proofErr w:type="spellStart"/>
      <w:r w:rsidR="00ED6345">
        <w:rPr>
          <w:sz w:val="24"/>
          <w:szCs w:val="24"/>
        </w:rPr>
        <w:t>enum</w:t>
      </w:r>
      <w:proofErr w:type="spellEnd"/>
      <w:r w:rsidR="00ED6345">
        <w:rPr>
          <w:sz w:val="24"/>
          <w:szCs w:val="24"/>
        </w:rPr>
        <w:t xml:space="preserve"> opens up more </w:t>
      </w:r>
      <w:proofErr w:type="spellStart"/>
      <w:r w:rsidR="00ED6345">
        <w:rPr>
          <w:sz w:val="24"/>
          <w:szCs w:val="24"/>
        </w:rPr>
        <w:t>enums</w:t>
      </w:r>
      <w:proofErr w:type="spellEnd"/>
      <w:r w:rsidR="00ED6345">
        <w:rPr>
          <w:sz w:val="24"/>
          <w:szCs w:val="24"/>
        </w:rPr>
        <w:t>. The information is captured and stored.</w:t>
      </w:r>
    </w:p>
    <w:p w14:paraId="7DE72919" w14:textId="77777777" w:rsidR="00ED6345" w:rsidRDefault="00ED6345" w:rsidP="001D30CF">
      <w:pPr>
        <w:pStyle w:val="conftext"/>
        <w:ind w:firstLine="0"/>
        <w:rPr>
          <w:sz w:val="24"/>
          <w:szCs w:val="24"/>
        </w:rPr>
      </w:pPr>
    </w:p>
    <w:p w14:paraId="5C771DEB" w14:textId="222513AD" w:rsidR="00ED6345" w:rsidRDefault="00562873" w:rsidP="00ED6345">
      <w:pPr>
        <w:pStyle w:val="Heading1"/>
      </w:pPr>
      <w:r>
        <w:t>transition paragraphs</w:t>
      </w:r>
    </w:p>
    <w:p w14:paraId="7EC5A0F4" w14:textId="37923776" w:rsidR="00ED6345" w:rsidRPr="00562873" w:rsidRDefault="00562873" w:rsidP="00562873">
      <w:pPr>
        <w:pStyle w:val="conftext"/>
        <w:numPr>
          <w:ilvl w:val="0"/>
          <w:numId w:val="30"/>
        </w:numPr>
        <w:rPr>
          <w:sz w:val="24"/>
          <w:szCs w:val="24"/>
        </w:rPr>
      </w:pPr>
      <w:r w:rsidRPr="00562873">
        <w:rPr>
          <w:sz w:val="24"/>
          <w:szCs w:val="24"/>
        </w:rPr>
        <w:t xml:space="preserve">Pull </w:t>
      </w:r>
      <w:r w:rsidR="00ED6345" w:rsidRPr="00562873">
        <w:rPr>
          <w:sz w:val="24"/>
          <w:szCs w:val="24"/>
        </w:rPr>
        <w:t>nouns, characters</w:t>
      </w:r>
    </w:p>
    <w:p w14:paraId="5E835EDA" w14:textId="3AEBB871" w:rsidR="00ED6345" w:rsidRDefault="00562873" w:rsidP="00562873">
      <w:pPr>
        <w:pStyle w:val="conf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Fill annotations (characters, nouns)</w:t>
      </w:r>
    </w:p>
    <w:p w14:paraId="000F90DC" w14:textId="404BA53B" w:rsidR="00562873" w:rsidRDefault="00562873" w:rsidP="00562873">
      <w:pPr>
        <w:pStyle w:val="conf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Maintain </w:t>
      </w:r>
      <w:proofErr w:type="gramStart"/>
      <w:r>
        <w:rPr>
          <w:sz w:val="24"/>
          <w:szCs w:val="24"/>
        </w:rPr>
        <w:t>these character</w:t>
      </w:r>
      <w:proofErr w:type="gramEnd"/>
      <w:r>
        <w:rPr>
          <w:sz w:val="24"/>
          <w:szCs w:val="24"/>
        </w:rPr>
        <w:t xml:space="preserve"> information</w:t>
      </w:r>
    </w:p>
    <w:p w14:paraId="12E27869" w14:textId="358DAA83" w:rsidR="00562873" w:rsidRPr="00562873" w:rsidRDefault="00562873" w:rsidP="00562873">
      <w:pPr>
        <w:pStyle w:val="conf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Take the last half of the last paragraph and the next part of the next paragraph and “blend” them.</w:t>
      </w:r>
    </w:p>
    <w:p w14:paraId="3D58DE57" w14:textId="16D32DFF" w:rsidR="00ED6345" w:rsidRDefault="00ED6345" w:rsidP="001D30CF">
      <w:pPr>
        <w:pStyle w:val="conftext"/>
        <w:ind w:firstLine="0"/>
        <w:rPr>
          <w:sz w:val="24"/>
          <w:szCs w:val="24"/>
        </w:rPr>
      </w:pPr>
    </w:p>
    <w:p w14:paraId="338268BD" w14:textId="77777777" w:rsidR="0061484C" w:rsidRDefault="0061484C" w:rsidP="0061484C">
      <w:pPr>
        <w:pStyle w:val="Heading1"/>
        <w:numPr>
          <w:ilvl w:val="0"/>
          <w:numId w:val="0"/>
        </w:numPr>
      </w:pPr>
    </w:p>
    <w:p w14:paraId="6704D5F2" w14:textId="77777777" w:rsidR="0061484C" w:rsidRDefault="0061484C" w:rsidP="0061484C">
      <w:pPr>
        <w:pStyle w:val="Heading1"/>
        <w:numPr>
          <w:ilvl w:val="0"/>
          <w:numId w:val="0"/>
        </w:numPr>
      </w:pPr>
    </w:p>
    <w:p w14:paraId="3E985146" w14:textId="2CF8FCBE" w:rsidR="00562873" w:rsidRDefault="00562873" w:rsidP="00562873">
      <w:pPr>
        <w:pStyle w:val="Heading1"/>
      </w:pPr>
      <w:r>
        <w:lastRenderedPageBreak/>
        <w:t>transition in detail</w:t>
      </w:r>
    </w:p>
    <w:p w14:paraId="1ECD439E" w14:textId="443A3BA8" w:rsidR="00562873" w:rsidRDefault="00562873" w:rsidP="00562873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After we have corpus in detail and partially annotated, </w:t>
      </w:r>
      <w:r w:rsidR="0061484C">
        <w:rPr>
          <w:sz w:val="24"/>
          <w:szCs w:val="24"/>
        </w:rPr>
        <w:t>etc. we have to transition. This is the novel part of the algorithm.</w:t>
      </w:r>
    </w:p>
    <w:p w14:paraId="684B1805" w14:textId="77777777" w:rsidR="0061484C" w:rsidRDefault="0061484C" w:rsidP="0061484C">
      <w:pPr>
        <w:pStyle w:val="conftext"/>
        <w:ind w:left="547" w:firstLine="0"/>
        <w:rPr>
          <w:sz w:val="24"/>
          <w:szCs w:val="24"/>
        </w:rPr>
      </w:pPr>
    </w:p>
    <w:p w14:paraId="0177677D" w14:textId="7170F526" w:rsidR="0061484C" w:rsidRDefault="0061484C" w:rsidP="0061484C">
      <w:pPr>
        <w:pStyle w:val="conf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First step is to pull the annotated data. Check for the annotated data on the first paragraph and the next (new) paragraph.</w:t>
      </w:r>
      <w:r w:rsidR="00331183">
        <w:rPr>
          <w:sz w:val="24"/>
          <w:szCs w:val="24"/>
        </w:rPr>
        <w:t xml:space="preserve"> Fill in the annotated data with the </w:t>
      </w:r>
      <w:proofErr w:type="spellStart"/>
      <w:r w:rsidR="00331183">
        <w:rPr>
          <w:sz w:val="24"/>
          <w:szCs w:val="24"/>
        </w:rPr>
        <w:t>preprepared</w:t>
      </w:r>
      <w:proofErr w:type="spellEnd"/>
      <w:r w:rsidR="00331183">
        <w:rPr>
          <w:sz w:val="24"/>
          <w:szCs w:val="24"/>
        </w:rPr>
        <w:t xml:space="preserve"> data.</w:t>
      </w:r>
    </w:p>
    <w:p w14:paraId="0F8D212D" w14:textId="1579B0E9" w:rsidR="0061484C" w:rsidRDefault="0061484C" w:rsidP="0061484C">
      <w:pPr>
        <w:pStyle w:val="conf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1183">
        <w:rPr>
          <w:sz w:val="24"/>
          <w:szCs w:val="24"/>
        </w:rPr>
        <w:t>The last several sentences are grouped with the first several sentences of the next paragraph. This is treated as a paragraph on its own.</w:t>
      </w:r>
    </w:p>
    <w:p w14:paraId="307F9325" w14:textId="21645A66" w:rsidR="00ED6345" w:rsidRDefault="00331183" w:rsidP="001464F6">
      <w:pPr>
        <w:pStyle w:val="conftext"/>
        <w:numPr>
          <w:ilvl w:val="0"/>
          <w:numId w:val="32"/>
        </w:numPr>
        <w:rPr>
          <w:sz w:val="24"/>
          <w:szCs w:val="24"/>
        </w:rPr>
      </w:pPr>
      <w:r w:rsidRPr="001464F6">
        <w:rPr>
          <w:sz w:val="24"/>
          <w:szCs w:val="24"/>
        </w:rPr>
        <w:t xml:space="preserve">Perform TRAMS on the group paragraph. </w:t>
      </w:r>
      <w:r w:rsidR="001464F6" w:rsidRPr="001464F6">
        <w:rPr>
          <w:sz w:val="24"/>
          <w:szCs w:val="24"/>
        </w:rPr>
        <w:t>Perform k-means</w:t>
      </w:r>
      <w:r w:rsidR="001464F6">
        <w:rPr>
          <w:sz w:val="24"/>
          <w:szCs w:val="24"/>
        </w:rPr>
        <w:t xml:space="preserve">, using unsupervised learning using the last iteration of the algorithm, that is, the last paragraph, for training. </w:t>
      </w:r>
    </w:p>
    <w:p w14:paraId="34CC5F41" w14:textId="479A8828" w:rsidR="001464F6" w:rsidRPr="001464F6" w:rsidRDefault="001464F6" w:rsidP="001464F6">
      <w:pPr>
        <w:pStyle w:val="conf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Perform TRAM on the next paragraph. Perform k-means, using unsupervised learning using the previous iterations of the algorithm as a training set.</w:t>
      </w:r>
    </w:p>
    <w:p w14:paraId="570ED872" w14:textId="6F926946" w:rsidR="001D30CF" w:rsidRDefault="001D30CF" w:rsidP="001D30CF">
      <w:pPr>
        <w:pStyle w:val="conftext"/>
        <w:ind w:firstLine="0"/>
        <w:rPr>
          <w:sz w:val="24"/>
          <w:szCs w:val="24"/>
        </w:rPr>
      </w:pPr>
    </w:p>
    <w:p w14:paraId="5EDD96CB" w14:textId="77777777" w:rsidR="001D30CF" w:rsidRDefault="001D30CF" w:rsidP="001D30CF">
      <w:pPr>
        <w:pStyle w:val="conftext"/>
        <w:ind w:firstLine="0"/>
        <w:rPr>
          <w:sz w:val="24"/>
          <w:szCs w:val="24"/>
        </w:rPr>
      </w:pPr>
    </w:p>
    <w:p w14:paraId="1FF1B065" w14:textId="59B42652" w:rsidR="001D30CF" w:rsidRDefault="001464F6" w:rsidP="001464F6">
      <w:pPr>
        <w:pStyle w:val="Heading1"/>
      </w:pPr>
      <w:r>
        <w:t>clustered data in detail</w:t>
      </w:r>
    </w:p>
    <w:p w14:paraId="6F2F0F72" w14:textId="7B708BAF" w:rsidR="001464F6" w:rsidRDefault="001464F6" w:rsidP="001464F6">
      <w:pPr>
        <w:pStyle w:val="conftext"/>
      </w:pPr>
    </w:p>
    <w:p w14:paraId="27ABC1C5" w14:textId="087BD3FF" w:rsidR="001464F6" w:rsidRDefault="001464F6" w:rsidP="001464F6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The y-axis has numbers that represent represented text. Each text could be like, for example, “Fireball!” or “I’m afraid we are closed for the night.” Two make this make more sense, </w:t>
      </w:r>
      <w:r w:rsidR="006612C2">
        <w:rPr>
          <w:sz w:val="24"/>
          <w:szCs w:val="24"/>
        </w:rPr>
        <w:t xml:space="preserve">we have characters. Each character has a role. For example, a Mage, or a Knight. These </w:t>
      </w:r>
      <w:proofErr w:type="spellStart"/>
      <w:r w:rsidR="006612C2">
        <w:rPr>
          <w:sz w:val="24"/>
          <w:szCs w:val="24"/>
        </w:rPr>
        <w:t>enums</w:t>
      </w:r>
      <w:proofErr w:type="spellEnd"/>
      <w:r w:rsidR="006612C2">
        <w:rPr>
          <w:sz w:val="24"/>
          <w:szCs w:val="24"/>
        </w:rPr>
        <w:t xml:space="preserve"> are structured in a decision tree. There is also an </w:t>
      </w:r>
      <w:proofErr w:type="spellStart"/>
      <w:r w:rsidR="006612C2">
        <w:rPr>
          <w:sz w:val="24"/>
          <w:szCs w:val="24"/>
        </w:rPr>
        <w:t>enum</w:t>
      </w:r>
      <w:proofErr w:type="spellEnd"/>
      <w:r w:rsidR="006612C2">
        <w:rPr>
          <w:sz w:val="24"/>
          <w:szCs w:val="24"/>
        </w:rPr>
        <w:t xml:space="preserve"> of </w:t>
      </w:r>
      <w:proofErr w:type="gramStart"/>
      <w:r w:rsidR="006612C2">
        <w:rPr>
          <w:sz w:val="24"/>
          <w:szCs w:val="24"/>
        </w:rPr>
        <w:t>Era</w:t>
      </w:r>
      <w:proofErr w:type="gramEnd"/>
      <w:r w:rsidR="006612C2">
        <w:rPr>
          <w:sz w:val="24"/>
          <w:szCs w:val="24"/>
        </w:rPr>
        <w:t xml:space="preserve"> so we know what time period things are happening. The </w:t>
      </w:r>
      <w:proofErr w:type="spellStart"/>
      <w:r w:rsidR="006612C2">
        <w:rPr>
          <w:sz w:val="24"/>
          <w:szCs w:val="24"/>
        </w:rPr>
        <w:t>enums</w:t>
      </w:r>
      <w:proofErr w:type="spellEnd"/>
      <w:r w:rsidR="006612C2">
        <w:rPr>
          <w:sz w:val="24"/>
          <w:szCs w:val="24"/>
        </w:rPr>
        <w:t xml:space="preserve"> are on the x axis and the labels are on the y-axis.</w:t>
      </w:r>
    </w:p>
    <w:p w14:paraId="540F7137" w14:textId="6F772DE2" w:rsidR="001D57D3" w:rsidRDefault="001D57D3" w:rsidP="001D57D3">
      <w:pPr>
        <w:pStyle w:val="conftext"/>
        <w:ind w:firstLine="0"/>
        <w:rPr>
          <w:sz w:val="24"/>
          <w:szCs w:val="24"/>
        </w:rPr>
      </w:pPr>
    </w:p>
    <w:p w14:paraId="006F9DFE" w14:textId="46CB490D" w:rsidR="001D57D3" w:rsidRDefault="001D57D3" w:rsidP="001D57D3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Because we don’t want everything to seem scripted,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are chosen at random. The root</w:t>
      </w:r>
    </w:p>
    <w:p w14:paraId="69FC0D97" w14:textId="77777777" w:rsidR="001D57D3" w:rsidRDefault="001D57D3" w:rsidP="001D57D3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node is randomized as well (The era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).</w:t>
      </w:r>
    </w:p>
    <w:p w14:paraId="3FBF0A9F" w14:textId="5FFA0A98" w:rsidR="001D57D3" w:rsidRDefault="001D57D3" w:rsidP="001D57D3">
      <w:pPr>
        <w:pStyle w:val="conftext"/>
        <w:ind w:firstLine="0"/>
        <w:rPr>
          <w:sz w:val="24"/>
          <w:szCs w:val="24"/>
        </w:rPr>
      </w:pPr>
    </w:p>
    <w:p w14:paraId="16755318" w14:textId="785622D2" w:rsidR="001D57D3" w:rsidRDefault="001D57D3" w:rsidP="001D57D3">
      <w:pPr>
        <w:pStyle w:val="conftext"/>
        <w:ind w:firstLine="0"/>
        <w:rPr>
          <w:sz w:val="24"/>
          <w:szCs w:val="24"/>
        </w:rPr>
      </w:pPr>
    </w:p>
    <w:p w14:paraId="1B82BD10" w14:textId="019BE283" w:rsidR="00F10886" w:rsidRDefault="00F10886" w:rsidP="001D57D3">
      <w:pPr>
        <w:pStyle w:val="conftext"/>
        <w:ind w:firstLine="0"/>
        <w:rPr>
          <w:sz w:val="24"/>
          <w:szCs w:val="24"/>
        </w:rPr>
      </w:pPr>
    </w:p>
    <w:p w14:paraId="544D6AF2" w14:textId="390C97F6" w:rsidR="00F10886" w:rsidRDefault="00F10886" w:rsidP="001D57D3">
      <w:pPr>
        <w:pStyle w:val="conftext"/>
        <w:ind w:firstLine="0"/>
        <w:rPr>
          <w:sz w:val="24"/>
          <w:szCs w:val="24"/>
        </w:rPr>
      </w:pPr>
    </w:p>
    <w:p w14:paraId="332E99B3" w14:textId="1DCB3FFF" w:rsidR="00F10886" w:rsidRDefault="00F10886" w:rsidP="001D57D3">
      <w:pPr>
        <w:pStyle w:val="conftext"/>
        <w:ind w:firstLine="0"/>
        <w:rPr>
          <w:sz w:val="24"/>
          <w:szCs w:val="24"/>
        </w:rPr>
      </w:pPr>
    </w:p>
    <w:p w14:paraId="1962D68E" w14:textId="7FCDD2E9" w:rsidR="00F10886" w:rsidRDefault="00F10886" w:rsidP="001D57D3">
      <w:pPr>
        <w:pStyle w:val="conftext"/>
        <w:ind w:firstLine="0"/>
        <w:rPr>
          <w:sz w:val="24"/>
          <w:szCs w:val="24"/>
        </w:rPr>
      </w:pPr>
    </w:p>
    <w:p w14:paraId="16211FDF" w14:textId="0FD05ECB" w:rsidR="00F10886" w:rsidRDefault="00F10886" w:rsidP="001D57D3">
      <w:pPr>
        <w:pStyle w:val="conftext"/>
        <w:ind w:firstLine="0"/>
        <w:rPr>
          <w:sz w:val="24"/>
          <w:szCs w:val="24"/>
        </w:rPr>
      </w:pPr>
    </w:p>
    <w:p w14:paraId="47D14EBD" w14:textId="6806C915" w:rsidR="00F10886" w:rsidRDefault="00B6553A" w:rsidP="00B6553A">
      <w:pPr>
        <w:pStyle w:val="Heading1"/>
      </w:pPr>
      <w:r>
        <w:t>incorporating enum data into corpus text</w:t>
      </w:r>
    </w:p>
    <w:p w14:paraId="7150CA1C" w14:textId="5A57952E" w:rsidR="00B6553A" w:rsidRDefault="00B6553A" w:rsidP="00B6553A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A5344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have all this domain specific knowledge to the storyline. What do we do with it? </w:t>
      </w:r>
    </w:p>
    <w:p w14:paraId="11845EDC" w14:textId="29FFE791" w:rsidR="00B6553A" w:rsidRDefault="00A53445" w:rsidP="00B6553A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Do we need to place the domain specific</w:t>
      </w:r>
      <w:r w:rsidR="006327AD">
        <w:rPr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 w:rsidR="00CD7437">
        <w:rPr>
          <w:sz w:val="24"/>
          <w:szCs w:val="24"/>
        </w:rPr>
        <w:t xml:space="preserve"> (Fitting)</w:t>
      </w:r>
      <w:r>
        <w:rPr>
          <w:sz w:val="24"/>
          <w:szCs w:val="24"/>
        </w:rPr>
        <w:t xml:space="preserve"> into the annotations</w:t>
      </w:r>
      <w:r w:rsidR="006327AD">
        <w:rPr>
          <w:sz w:val="24"/>
          <w:szCs w:val="24"/>
        </w:rPr>
        <w:t>?</w:t>
      </w:r>
    </w:p>
    <w:p w14:paraId="252D7F79" w14:textId="1F3A7FD8" w:rsidR="00CD7437" w:rsidRDefault="00CD7437" w:rsidP="00B6553A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For the unlabeled data how do you substitute the domain knowledge?</w:t>
      </w:r>
    </w:p>
    <w:p w14:paraId="7FDF1FE8" w14:textId="29498350" w:rsidR="001D57D3" w:rsidRDefault="00CD7437" w:rsidP="00CD7437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Split the train data again and determine where the domain data fits.</w:t>
      </w:r>
    </w:p>
    <w:p w14:paraId="043F60A5" w14:textId="5CEFCE64" w:rsidR="00F4558F" w:rsidRDefault="00F4558F" w:rsidP="00CD7437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How do we know where the data fits?</w:t>
      </w:r>
    </w:p>
    <w:p w14:paraId="76CDB908" w14:textId="3EF41677" w:rsidR="00F4558F" w:rsidRDefault="00F4558F" w:rsidP="00CD7437">
      <w:pPr>
        <w:pStyle w:val="conftex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Maybe we don’t. The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and the decision “direct” the storyline. The only data we get out of the decision tree is the text and the text (the model) is already trained. </w:t>
      </w:r>
    </w:p>
    <w:p w14:paraId="350EBAB5" w14:textId="349E021C" w:rsidR="00F4558F" w:rsidRPr="00CD7437" w:rsidRDefault="00F4558F" w:rsidP="00CD7437">
      <w:pPr>
        <w:pStyle w:val="conftext"/>
        <w:numPr>
          <w:ilvl w:val="0"/>
          <w:numId w:val="34"/>
        </w:numPr>
        <w:rPr>
          <w:sz w:val="24"/>
          <w:szCs w:val="24"/>
        </w:rPr>
      </w:pPr>
    </w:p>
    <w:p w14:paraId="51E665C3" w14:textId="77777777" w:rsidR="001D57D3" w:rsidRDefault="001D57D3" w:rsidP="001D57D3">
      <w:pPr>
        <w:pStyle w:val="conftext"/>
        <w:ind w:firstLine="0"/>
        <w:rPr>
          <w:sz w:val="24"/>
          <w:szCs w:val="24"/>
        </w:rPr>
      </w:pPr>
    </w:p>
    <w:p w14:paraId="04A2433C" w14:textId="19D934DA" w:rsidR="001D57D3" w:rsidRDefault="001D57D3" w:rsidP="001D57D3">
      <w:pPr>
        <w:pStyle w:val="Heading1"/>
      </w:pPr>
      <w:r>
        <w:t>summary</w:t>
      </w:r>
    </w:p>
    <w:p w14:paraId="78C379E7" w14:textId="75546B7B" w:rsidR="001D57D3" w:rsidRDefault="003E3E4E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Randomize data for annotation</w:t>
      </w:r>
    </w:p>
    <w:p w14:paraId="42AC317D" w14:textId="13E39704" w:rsidR="003E3E4E" w:rsidRDefault="003E3E4E" w:rsidP="003E3E4E">
      <w:pPr>
        <w:pStyle w:val="conftext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Data should be related</w:t>
      </w:r>
    </w:p>
    <w:p w14:paraId="1D252649" w14:textId="1788AF85" w:rsidR="003E3E4E" w:rsidRDefault="003E3E4E" w:rsidP="003E3E4E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Pull the very first paragraph</w:t>
      </w:r>
    </w:p>
    <w:p w14:paraId="663E17AE" w14:textId="7659FCA6" w:rsidR="001D57D3" w:rsidRDefault="001D57D3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Perform TRAMS</w:t>
      </w:r>
      <w:r w:rsidR="003E3E4E">
        <w:rPr>
          <w:sz w:val="24"/>
          <w:szCs w:val="24"/>
        </w:rPr>
        <w:t xml:space="preserve"> on first paragraph</w:t>
      </w:r>
    </w:p>
    <w:p w14:paraId="7FD8B660" w14:textId="4A433465" w:rsidR="001D57D3" w:rsidRDefault="003E3E4E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already </w:t>
      </w:r>
      <w:r w:rsidR="00F10886">
        <w:rPr>
          <w:sz w:val="24"/>
          <w:szCs w:val="24"/>
        </w:rPr>
        <w:t>m=</w:t>
      </w:r>
      <w:r>
        <w:rPr>
          <w:sz w:val="24"/>
          <w:szCs w:val="24"/>
        </w:rPr>
        <w:t>50 labels annotated</w:t>
      </w:r>
    </w:p>
    <w:p w14:paraId="04610A2A" w14:textId="4434F6B9" w:rsidR="003E3E4E" w:rsidRDefault="00F10886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Perform k-means </w:t>
      </w:r>
      <w:proofErr w:type="spellStart"/>
      <w:r>
        <w:rPr>
          <w:sz w:val="24"/>
          <w:szCs w:val="24"/>
        </w:rPr>
        <w:t>semisupervised</w:t>
      </w:r>
      <w:proofErr w:type="spellEnd"/>
      <w:r>
        <w:rPr>
          <w:sz w:val="24"/>
          <w:szCs w:val="24"/>
        </w:rPr>
        <w:t xml:space="preserve"> clustering using the m labels that are already labeled.</w:t>
      </w:r>
    </w:p>
    <w:p w14:paraId="471C1F9B" w14:textId="2BC70201" w:rsidR="00F10886" w:rsidRDefault="00F10886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Randomize x-axis. Generate the features on the x-axis and then randomize a choice on the x-axis. Then follow the y-axis until you reach a cluster.</w:t>
      </w:r>
    </w:p>
    <w:p w14:paraId="6DAD4899" w14:textId="6A388059" w:rsidR="00F10886" w:rsidRDefault="00F10886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Follow the decision tree with the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>. Store data as you follow.</w:t>
      </w:r>
    </w:p>
    <w:p w14:paraId="14A0CFF2" w14:textId="2CC3B1DB" w:rsidR="00F10886" w:rsidRDefault="00CD7437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Perform the fitting pro</w:t>
      </w:r>
      <w:r w:rsidR="00F4558F">
        <w:rPr>
          <w:sz w:val="24"/>
          <w:szCs w:val="24"/>
        </w:rPr>
        <w:t>c</w:t>
      </w:r>
      <w:r>
        <w:rPr>
          <w:sz w:val="24"/>
          <w:szCs w:val="24"/>
        </w:rPr>
        <w:t>ess.</w:t>
      </w:r>
    </w:p>
    <w:p w14:paraId="7E7904E7" w14:textId="1FCB6618" w:rsidR="00B6553A" w:rsidRDefault="00B6553A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Output a paragraph of generated text</w:t>
      </w:r>
    </w:p>
    <w:p w14:paraId="30D54DF3" w14:textId="7427B129" w:rsidR="00B6553A" w:rsidRDefault="00B6553A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Prepare for the second paragraph. Fill the annotated data.</w:t>
      </w:r>
    </w:p>
    <w:p w14:paraId="31C47685" w14:textId="4983E93D" w:rsidR="00B6553A" w:rsidRDefault="00B6553A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Form a transition paragraph out of the last paragraph and upcoming paragraph. Make this the group paragraph.</w:t>
      </w:r>
    </w:p>
    <w:p w14:paraId="64979BF4" w14:textId="47C9CD9F" w:rsidR="00B6553A" w:rsidRDefault="00B6553A" w:rsidP="001D57D3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Perform TRAMS on the group paragraph</w:t>
      </w:r>
    </w:p>
    <w:p w14:paraId="0FCD815D" w14:textId="1875CA74" w:rsidR="00776224" w:rsidRDefault="00B6553A" w:rsidP="00776224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Perform k-means on the g</w:t>
      </w:r>
      <w:r w:rsidR="00776224">
        <w:rPr>
          <w:sz w:val="24"/>
          <w:szCs w:val="24"/>
        </w:rPr>
        <w:t>roup paragraph, using the labels from the last paragraph. Output group paragraph.</w:t>
      </w:r>
    </w:p>
    <w:p w14:paraId="2B14A477" w14:textId="0B2C393D" w:rsidR="00776224" w:rsidRDefault="00776224" w:rsidP="00776224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Perform TRAMS on the upcoming paragraph.</w:t>
      </w:r>
      <w:r w:rsidR="00CD7437">
        <w:rPr>
          <w:sz w:val="24"/>
          <w:szCs w:val="24"/>
        </w:rPr>
        <w:t xml:space="preserve"> </w:t>
      </w:r>
    </w:p>
    <w:p w14:paraId="500D662C" w14:textId="46C67DD3" w:rsidR="00776224" w:rsidRDefault="00776224" w:rsidP="00776224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Perform K-means on the upcoming paragraph.</w:t>
      </w:r>
    </w:p>
    <w:p w14:paraId="47D5F02D" w14:textId="3B2A3087" w:rsidR="00776224" w:rsidRPr="00776224" w:rsidRDefault="00776224" w:rsidP="00776224">
      <w:pPr>
        <w:pStyle w:val="conf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Iterate through decision tree to produce the next output and repeat this process.</w:t>
      </w:r>
    </w:p>
    <w:p w14:paraId="281935FA" w14:textId="77777777" w:rsidR="00F10886" w:rsidRPr="001D57D3" w:rsidRDefault="00F10886" w:rsidP="00F10886">
      <w:pPr>
        <w:pStyle w:val="conftext"/>
        <w:rPr>
          <w:sz w:val="24"/>
          <w:szCs w:val="24"/>
        </w:rPr>
      </w:pPr>
    </w:p>
    <w:p w14:paraId="7FBE4412" w14:textId="7209B691" w:rsidR="001D57D3" w:rsidRDefault="00850352" w:rsidP="00850352">
      <w:pPr>
        <w:pStyle w:val="Heading1"/>
      </w:pPr>
      <w:r>
        <w:t>kmeans clustering and clustered text</w:t>
      </w:r>
    </w:p>
    <w:p w14:paraId="46056BF0" w14:textId="087FE7E8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proofErr w:type="spellStart"/>
      <w:r w:rsidRPr="00850352">
        <w:rPr>
          <w:sz w:val="24"/>
          <w:szCs w:val="24"/>
        </w:rPr>
        <w:t>KMeans</w:t>
      </w:r>
      <w:proofErr w:type="spellEnd"/>
      <w:r w:rsidRPr="00850352">
        <w:rPr>
          <w:sz w:val="24"/>
          <w:szCs w:val="24"/>
        </w:rPr>
        <w:t xml:space="preserve"> is an unsupervised classification algorithm.</w:t>
      </w:r>
      <w:r>
        <w:rPr>
          <w:sz w:val="24"/>
          <w:szCs w:val="24"/>
        </w:rPr>
        <w:t xml:space="preserve"> The data points</w:t>
      </w:r>
    </w:p>
    <w:p w14:paraId="56283667" w14:textId="5FBBEE00" w:rsidR="00850352" w:rsidRPr="00850352" w:rsidRDefault="00850352" w:rsidP="00850352">
      <w:pPr>
        <w:pStyle w:val="conftext"/>
        <w:ind w:left="547" w:firstLine="0"/>
        <w:rPr>
          <w:sz w:val="24"/>
          <w:szCs w:val="24"/>
        </w:rPr>
      </w:pPr>
      <w:r>
        <w:rPr>
          <w:sz w:val="24"/>
          <w:szCs w:val="24"/>
        </w:rPr>
        <w:t xml:space="preserve">are measured as such. The y-axis (the labels) or output is a phrase or piece of text. The independent variable, x, spans over an </w:t>
      </w:r>
      <w:proofErr w:type="spellStart"/>
      <w:r>
        <w:rPr>
          <w:sz w:val="24"/>
          <w:szCs w:val="24"/>
        </w:rPr>
        <w:t>enum’s</w:t>
      </w:r>
      <w:proofErr w:type="spellEnd"/>
      <w:r>
        <w:rPr>
          <w:sz w:val="24"/>
          <w:szCs w:val="24"/>
        </w:rPr>
        <w:t xml:space="preserve"> value. We know this data point randomly chosen represents 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value and a text string. It also needs to have a clustering value. </w:t>
      </w:r>
    </w:p>
    <w:p w14:paraId="548094EF" w14:textId="75385FCC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need to know our k value.</w:t>
      </w:r>
    </w:p>
    <w:p w14:paraId="0EC0116B" w14:textId="5CC6E880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Guess centroids for all the clusters.</w:t>
      </w:r>
    </w:p>
    <w:p w14:paraId="55D26551" w14:textId="6E0AEE3C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Calculate, for each data point, the Euclidean distance to each centroid, and assigns the point to the closest cluster.</w:t>
      </w:r>
    </w:p>
    <w:p w14:paraId="34625C06" w14:textId="0DB10293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Centroids are calculated again.</w:t>
      </w:r>
    </w:p>
    <w:p w14:paraId="5ABC8177" w14:textId="48E4378F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Points are calculated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and distances are as well. </w:t>
      </w:r>
    </w:p>
    <w:p w14:paraId="76344C74" w14:textId="27B33639" w:rsidR="00850352" w:rsidRDefault="00850352" w:rsidP="00850352">
      <w:pPr>
        <w:pStyle w:val="conf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Process repeats until </w:t>
      </w:r>
      <w:r w:rsidR="00DA6BBE">
        <w:rPr>
          <w:sz w:val="24"/>
          <w:szCs w:val="24"/>
        </w:rPr>
        <w:t>centroid stop shifting around and converge.</w:t>
      </w:r>
    </w:p>
    <w:p w14:paraId="2133E2A1" w14:textId="5E89FD9F" w:rsidR="00DA6BBE" w:rsidRDefault="00DA6BBE" w:rsidP="00DA6BBE">
      <w:pPr>
        <w:pStyle w:val="conftext"/>
        <w:rPr>
          <w:sz w:val="24"/>
          <w:szCs w:val="24"/>
        </w:rPr>
      </w:pPr>
    </w:p>
    <w:p w14:paraId="6ED3B35F" w14:textId="6FFAF7A3" w:rsidR="00DA6BBE" w:rsidRDefault="00DA6BBE" w:rsidP="00DA6BBE">
      <w:pPr>
        <w:pStyle w:val="conftext"/>
        <w:rPr>
          <w:sz w:val="24"/>
          <w:szCs w:val="24"/>
        </w:rPr>
      </w:pPr>
      <w:r>
        <w:rPr>
          <w:sz w:val="24"/>
          <w:szCs w:val="24"/>
        </w:rPr>
        <w:t xml:space="preserve">Once the clusters are grouped </w:t>
      </w:r>
      <w:proofErr w:type="gramStart"/>
      <w:r>
        <w:rPr>
          <w:sz w:val="24"/>
          <w:szCs w:val="24"/>
        </w:rPr>
        <w:t>together</w:t>
      </w:r>
      <w:proofErr w:type="gramEnd"/>
      <w:r>
        <w:rPr>
          <w:sz w:val="24"/>
          <w:szCs w:val="24"/>
        </w:rPr>
        <w:t xml:space="preserve"> they are assigned to the root node of a decision tree. The next step is to go down the tree by a level and plot the random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and load a new paragraph along with a new group paragraph</w:t>
      </w:r>
      <w:r w:rsidR="00F4558F">
        <w:rPr>
          <w:sz w:val="24"/>
          <w:szCs w:val="24"/>
        </w:rPr>
        <w:t>.</w:t>
      </w:r>
    </w:p>
    <w:p w14:paraId="09FB2B1E" w14:textId="03B1DDF7" w:rsidR="00F4558F" w:rsidRDefault="00F4558F" w:rsidP="00DA6BBE">
      <w:pPr>
        <w:pStyle w:val="conftext"/>
        <w:rPr>
          <w:sz w:val="24"/>
          <w:szCs w:val="24"/>
        </w:rPr>
      </w:pPr>
    </w:p>
    <w:p w14:paraId="599D0BD2" w14:textId="64D71820" w:rsidR="00F4558F" w:rsidRPr="00850352" w:rsidRDefault="00F4558F" w:rsidP="00DA6BBE">
      <w:pPr>
        <w:pStyle w:val="conftext"/>
        <w:rPr>
          <w:sz w:val="24"/>
          <w:szCs w:val="24"/>
        </w:rPr>
      </w:pPr>
      <w:r>
        <w:rPr>
          <w:sz w:val="24"/>
          <w:szCs w:val="24"/>
        </w:rPr>
        <w:t>The key is to have a) a large of corpus of narrative b) a large number of useful TRAMS to revolve the paragraphs.</w:t>
      </w:r>
      <w:bookmarkStart w:id="0" w:name="_GoBack"/>
      <w:bookmarkEnd w:id="0"/>
    </w:p>
    <w:p w14:paraId="6E86B92A" w14:textId="77777777" w:rsidR="001D30CF" w:rsidRPr="001D30CF" w:rsidRDefault="001D30CF" w:rsidP="001D30CF">
      <w:pPr>
        <w:pStyle w:val="conftext"/>
        <w:ind w:firstLine="0"/>
        <w:rPr>
          <w:sz w:val="24"/>
          <w:szCs w:val="24"/>
        </w:rPr>
      </w:pPr>
    </w:p>
    <w:p w14:paraId="140BF8BA" w14:textId="77777777" w:rsidR="00B57292" w:rsidRDefault="00B57292" w:rsidP="00B57292">
      <w:pPr>
        <w:pStyle w:val="conftext"/>
        <w:ind w:firstLine="0"/>
      </w:pPr>
    </w:p>
    <w:p w14:paraId="2A51B8C2" w14:textId="77777777" w:rsidR="00B57292" w:rsidRDefault="00B57292" w:rsidP="00B57292">
      <w:pPr>
        <w:pStyle w:val="conftext"/>
        <w:ind w:firstLine="0"/>
      </w:pPr>
    </w:p>
    <w:p w14:paraId="1C29C55E" w14:textId="77777777" w:rsidR="00B57292" w:rsidRDefault="00B57292" w:rsidP="00B57292">
      <w:pPr>
        <w:pStyle w:val="conftext"/>
        <w:ind w:firstLine="0"/>
      </w:pPr>
    </w:p>
    <w:p w14:paraId="0985674A" w14:textId="77777777" w:rsidR="00B57292" w:rsidRDefault="00B57292" w:rsidP="00B57292">
      <w:pPr>
        <w:pStyle w:val="conftext"/>
        <w:ind w:firstLine="0"/>
      </w:pPr>
    </w:p>
    <w:p w14:paraId="5DD847F0" w14:textId="77777777" w:rsidR="00B57292" w:rsidRDefault="00B57292" w:rsidP="00B57292">
      <w:pPr>
        <w:pStyle w:val="conftext"/>
        <w:ind w:firstLine="0"/>
      </w:pPr>
    </w:p>
    <w:p w14:paraId="4D4CBC05" w14:textId="77777777" w:rsidR="00B57292" w:rsidRDefault="00B57292" w:rsidP="00B57292">
      <w:pPr>
        <w:pStyle w:val="conftext"/>
        <w:ind w:firstLine="0"/>
      </w:pPr>
    </w:p>
    <w:p w14:paraId="13D5F2FF" w14:textId="77777777" w:rsidR="00B57292" w:rsidRDefault="00B57292" w:rsidP="00B57292">
      <w:pPr>
        <w:pStyle w:val="conftext"/>
        <w:ind w:firstLine="0"/>
      </w:pPr>
    </w:p>
    <w:p w14:paraId="11D7D8B0" w14:textId="77777777" w:rsidR="00B57292" w:rsidRDefault="00B57292" w:rsidP="00B57292">
      <w:pPr>
        <w:pStyle w:val="conftext"/>
        <w:ind w:firstLine="0"/>
      </w:pPr>
    </w:p>
    <w:p w14:paraId="20A08652" w14:textId="77777777" w:rsidR="00B57292" w:rsidRDefault="00B57292" w:rsidP="00B57292">
      <w:pPr>
        <w:pStyle w:val="conftext"/>
        <w:ind w:firstLine="0"/>
      </w:pPr>
    </w:p>
    <w:p w14:paraId="494DBBF9" w14:textId="77777777" w:rsidR="00683849" w:rsidRPr="003548BF" w:rsidRDefault="00683849" w:rsidP="003548BF"/>
    <w:sectPr w:rsidR="00683849" w:rsidRPr="003548BF" w:rsidSect="00935AAB">
      <w:headerReference w:type="default" r:id="rId13"/>
      <w:footerReference w:type="default" r:id="rId14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6093" w14:textId="77777777" w:rsidR="005B6DAB" w:rsidRDefault="005B6DAB">
      <w:r>
        <w:separator/>
      </w:r>
    </w:p>
  </w:endnote>
  <w:endnote w:type="continuationSeparator" w:id="0">
    <w:p w14:paraId="5058CC47" w14:textId="77777777" w:rsidR="005B6DAB" w:rsidRDefault="005B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1ACF" w14:textId="77777777" w:rsidR="00E5523D" w:rsidRDefault="00E5523D">
    <w:pPr>
      <w:pStyle w:val="Footer"/>
      <w:rPr>
        <w:rFonts w:ascii="Palatino" w:hAnsi="Palatino"/>
        <w:b w:val="0"/>
        <w:bCs/>
      </w:rPr>
    </w:pPr>
  </w:p>
  <w:p w14:paraId="559677A0" w14:textId="77777777" w:rsidR="00E5523D" w:rsidRDefault="00E5523D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1552A" w14:textId="77777777" w:rsidR="00E5523D" w:rsidRDefault="00E5523D">
    <w:pPr>
      <w:pStyle w:val="Footer"/>
      <w:framePr w:wrap="around" w:vAnchor="text" w:hAnchor="margin" w:xAlign="right" w:y="1"/>
      <w:rPr>
        <w:rStyle w:val="PageNumber"/>
      </w:rPr>
    </w:pPr>
  </w:p>
  <w:p w14:paraId="33BCCD01" w14:textId="77777777" w:rsidR="00E5523D" w:rsidRDefault="00E5523D">
    <w:pPr>
      <w:pStyle w:val="Footer"/>
    </w:pPr>
  </w:p>
  <w:p w14:paraId="6D11614D" w14:textId="77777777" w:rsidR="00E5523D" w:rsidRDefault="00E5523D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0E1AF" w14:textId="77777777" w:rsidR="00E5523D" w:rsidRDefault="00E5523D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DC13" w14:textId="77777777" w:rsidR="00E5523D" w:rsidRDefault="00E5523D">
    <w:pPr>
      <w:pStyle w:val="Footer"/>
      <w:framePr w:wrap="around" w:vAnchor="text" w:hAnchor="margin" w:xAlign="right" w:y="1"/>
      <w:rPr>
        <w:rStyle w:val="PageNumber"/>
      </w:rPr>
    </w:pPr>
  </w:p>
  <w:p w14:paraId="7F98B3F1" w14:textId="77777777" w:rsidR="00E5523D" w:rsidRDefault="00E5523D">
    <w:pPr>
      <w:pStyle w:val="Footer"/>
      <w:rPr>
        <w:rFonts w:ascii="Palatino" w:hAnsi="Palatino"/>
        <w:b w:val="0"/>
        <w:bCs/>
      </w:rPr>
    </w:pPr>
  </w:p>
  <w:p w14:paraId="203C2C19" w14:textId="77777777" w:rsidR="00E5523D" w:rsidRDefault="00E5523D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83D2" w14:textId="77777777" w:rsidR="005B6DAB" w:rsidRDefault="005B6DAB">
      <w:r>
        <w:separator/>
      </w:r>
    </w:p>
  </w:footnote>
  <w:footnote w:type="continuationSeparator" w:id="0">
    <w:p w14:paraId="1589EF93" w14:textId="77777777" w:rsidR="005B6DAB" w:rsidRDefault="005B6DAB">
      <w:r>
        <w:continuationSeparator/>
      </w:r>
    </w:p>
  </w:footnote>
  <w:footnote w:type="continuationNotice" w:id="1">
    <w:p w14:paraId="321E74C2" w14:textId="77777777" w:rsidR="005B6DAB" w:rsidRDefault="005B6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BE4F5" w14:textId="77777777" w:rsidR="00E5523D" w:rsidRDefault="00E5523D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5987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76AB3C61" w14:textId="77777777" w:rsidR="00E5523D" w:rsidRDefault="00E5523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411B2" w14:textId="77777777" w:rsidR="00E5523D" w:rsidRDefault="00E5523D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59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97B479" w14:textId="77777777" w:rsidR="00E5523D" w:rsidRDefault="00E55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A006" w14:textId="77777777" w:rsidR="00E5523D" w:rsidRDefault="00E5523D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70051C" w14:textId="77777777" w:rsidR="00E5523D" w:rsidRDefault="00E5523D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CA56F" w14:textId="77777777" w:rsidR="00E5523D" w:rsidRDefault="00E5523D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2B5987"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14:paraId="51937B66" w14:textId="77777777" w:rsidR="00E5523D" w:rsidRDefault="00E5523D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 w15:restartNumberingAfterBreak="0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34A56A5"/>
    <w:multiLevelType w:val="hybridMultilevel"/>
    <w:tmpl w:val="D8048D92"/>
    <w:lvl w:ilvl="0" w:tplc="9FE83000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 w15:restartNumberingAfterBreak="0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6" w15:restartNumberingAfterBreak="0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C28BF"/>
    <w:multiLevelType w:val="hybridMultilevel"/>
    <w:tmpl w:val="E85A8AFE"/>
    <w:lvl w:ilvl="0" w:tplc="BF92E28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0" w15:restartNumberingAfterBreak="0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2" w15:restartNumberingAfterBreak="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7D279C"/>
    <w:multiLevelType w:val="hybridMultilevel"/>
    <w:tmpl w:val="475873DE"/>
    <w:lvl w:ilvl="0" w:tplc="B4ACBAB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5" w15:restartNumberingAfterBreak="0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7" w15:restartNumberingAfterBreak="0">
    <w:nsid w:val="51296A94"/>
    <w:multiLevelType w:val="hybridMultilevel"/>
    <w:tmpl w:val="693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1" w15:restartNumberingAfterBreak="0">
    <w:nsid w:val="63F33CD7"/>
    <w:multiLevelType w:val="hybridMultilevel"/>
    <w:tmpl w:val="034CBC30"/>
    <w:lvl w:ilvl="0" w:tplc="C41A9732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2" w15:restartNumberingAfterBreak="0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6" w15:restartNumberingAfterBreak="0">
    <w:nsid w:val="79BF59F0"/>
    <w:multiLevelType w:val="hybridMultilevel"/>
    <w:tmpl w:val="B64AE9CC"/>
    <w:lvl w:ilvl="0" w:tplc="3A924EC8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7" w:hanging="360"/>
      </w:pPr>
    </w:lvl>
    <w:lvl w:ilvl="2" w:tplc="0409001B">
      <w:start w:val="1"/>
      <w:numFmt w:val="lowerRoman"/>
      <w:lvlText w:val="%3."/>
      <w:lvlJc w:val="right"/>
      <w:pPr>
        <w:ind w:left="1987" w:hanging="180"/>
      </w:pPr>
    </w:lvl>
    <w:lvl w:ilvl="3" w:tplc="0409000F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7" w15:restartNumberingAfterBreak="0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3"/>
  </w:num>
  <w:num w:numId="5">
    <w:abstractNumId w:val="14"/>
  </w:num>
  <w:num w:numId="6">
    <w:abstractNumId w:val="18"/>
  </w:num>
  <w:num w:numId="7">
    <w:abstractNumId w:val="2"/>
  </w:num>
  <w:num w:numId="8">
    <w:abstractNumId w:val="3"/>
  </w:num>
  <w:num w:numId="9">
    <w:abstractNumId w:val="16"/>
  </w:num>
  <w:num w:numId="10">
    <w:abstractNumId w:val="8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6"/>
  </w:num>
  <w:num w:numId="1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5"/>
  </w:num>
  <w:num w:numId="19">
    <w:abstractNumId w:val="28"/>
  </w:num>
  <w:num w:numId="20">
    <w:abstractNumId w:val="20"/>
  </w:num>
  <w:num w:numId="21">
    <w:abstractNumId w:val="7"/>
  </w:num>
  <w:num w:numId="22">
    <w:abstractNumId w:val="1"/>
  </w:num>
  <w:num w:numId="23">
    <w:abstractNumId w:val="27"/>
  </w:num>
  <w:num w:numId="24">
    <w:abstractNumId w:val="24"/>
  </w:num>
  <w:num w:numId="25">
    <w:abstractNumId w:val="22"/>
  </w:num>
  <w:num w:numId="26">
    <w:abstractNumId w:val="19"/>
  </w:num>
  <w:num w:numId="27">
    <w:abstractNumId w:val="29"/>
  </w:num>
  <w:num w:numId="28">
    <w:abstractNumId w:val="11"/>
  </w:num>
  <w:num w:numId="29">
    <w:abstractNumId w:val="0"/>
  </w:num>
  <w:num w:numId="30">
    <w:abstractNumId w:val="9"/>
  </w:num>
  <w:num w:numId="31">
    <w:abstractNumId w:val="13"/>
  </w:num>
  <w:num w:numId="32">
    <w:abstractNumId w:val="21"/>
  </w:num>
  <w:num w:numId="33">
    <w:abstractNumId w:val="4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44"/>
    <w:rsid w:val="000010A2"/>
    <w:rsid w:val="00032CB2"/>
    <w:rsid w:val="00071E79"/>
    <w:rsid w:val="0007612A"/>
    <w:rsid w:val="000768C7"/>
    <w:rsid w:val="00082DFD"/>
    <w:rsid w:val="000D5D92"/>
    <w:rsid w:val="000E21D9"/>
    <w:rsid w:val="00112E8E"/>
    <w:rsid w:val="001427DF"/>
    <w:rsid w:val="001464F6"/>
    <w:rsid w:val="00162047"/>
    <w:rsid w:val="001632CD"/>
    <w:rsid w:val="00171719"/>
    <w:rsid w:val="00171BD9"/>
    <w:rsid w:val="001751FB"/>
    <w:rsid w:val="001808D3"/>
    <w:rsid w:val="001A7444"/>
    <w:rsid w:val="001D30CF"/>
    <w:rsid w:val="001D57D3"/>
    <w:rsid w:val="001E4EC0"/>
    <w:rsid w:val="001F5C1A"/>
    <w:rsid w:val="00217994"/>
    <w:rsid w:val="00226ACF"/>
    <w:rsid w:val="00244D8D"/>
    <w:rsid w:val="002451BE"/>
    <w:rsid w:val="0028733E"/>
    <w:rsid w:val="002B089B"/>
    <w:rsid w:val="002B41BE"/>
    <w:rsid w:val="002B5987"/>
    <w:rsid w:val="002B715D"/>
    <w:rsid w:val="002E461D"/>
    <w:rsid w:val="00312DC3"/>
    <w:rsid w:val="00315C6D"/>
    <w:rsid w:val="00331183"/>
    <w:rsid w:val="00345AD7"/>
    <w:rsid w:val="00347056"/>
    <w:rsid w:val="00347083"/>
    <w:rsid w:val="00351D36"/>
    <w:rsid w:val="003548BF"/>
    <w:rsid w:val="0035498A"/>
    <w:rsid w:val="00356DC7"/>
    <w:rsid w:val="00386AD3"/>
    <w:rsid w:val="0038731E"/>
    <w:rsid w:val="003E3E4E"/>
    <w:rsid w:val="003F21E6"/>
    <w:rsid w:val="003F54A7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2873"/>
    <w:rsid w:val="00567DA5"/>
    <w:rsid w:val="005B347E"/>
    <w:rsid w:val="005B6DAB"/>
    <w:rsid w:val="005C0068"/>
    <w:rsid w:val="0061484C"/>
    <w:rsid w:val="0063032B"/>
    <w:rsid w:val="006327AD"/>
    <w:rsid w:val="006462F2"/>
    <w:rsid w:val="00653FB8"/>
    <w:rsid w:val="00657676"/>
    <w:rsid w:val="006612C2"/>
    <w:rsid w:val="00666DF6"/>
    <w:rsid w:val="00673913"/>
    <w:rsid w:val="00683849"/>
    <w:rsid w:val="00695AE7"/>
    <w:rsid w:val="006D19B2"/>
    <w:rsid w:val="006E3A2A"/>
    <w:rsid w:val="00722FAA"/>
    <w:rsid w:val="00776224"/>
    <w:rsid w:val="007B67A4"/>
    <w:rsid w:val="007D2139"/>
    <w:rsid w:val="00807516"/>
    <w:rsid w:val="00831D6E"/>
    <w:rsid w:val="00850352"/>
    <w:rsid w:val="00851919"/>
    <w:rsid w:val="00854837"/>
    <w:rsid w:val="00861CF0"/>
    <w:rsid w:val="008752ED"/>
    <w:rsid w:val="00896D28"/>
    <w:rsid w:val="008A3947"/>
    <w:rsid w:val="008C2DE2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850DF"/>
    <w:rsid w:val="00993892"/>
    <w:rsid w:val="009953B7"/>
    <w:rsid w:val="009A41C5"/>
    <w:rsid w:val="009A56B4"/>
    <w:rsid w:val="009B47A6"/>
    <w:rsid w:val="009C51BF"/>
    <w:rsid w:val="009D77C9"/>
    <w:rsid w:val="009E5984"/>
    <w:rsid w:val="009E6E59"/>
    <w:rsid w:val="00A014C7"/>
    <w:rsid w:val="00A140F0"/>
    <w:rsid w:val="00A53445"/>
    <w:rsid w:val="00A543D7"/>
    <w:rsid w:val="00A7550D"/>
    <w:rsid w:val="00A82319"/>
    <w:rsid w:val="00AD6800"/>
    <w:rsid w:val="00AF5F34"/>
    <w:rsid w:val="00B02183"/>
    <w:rsid w:val="00B06A80"/>
    <w:rsid w:val="00B1532B"/>
    <w:rsid w:val="00B2628E"/>
    <w:rsid w:val="00B57292"/>
    <w:rsid w:val="00B6553A"/>
    <w:rsid w:val="00B84842"/>
    <w:rsid w:val="00BC02B9"/>
    <w:rsid w:val="00BD2E24"/>
    <w:rsid w:val="00BD78F3"/>
    <w:rsid w:val="00C46737"/>
    <w:rsid w:val="00C62D70"/>
    <w:rsid w:val="00C74D94"/>
    <w:rsid w:val="00CD7437"/>
    <w:rsid w:val="00D00F1B"/>
    <w:rsid w:val="00D24DC5"/>
    <w:rsid w:val="00D450B9"/>
    <w:rsid w:val="00D475F9"/>
    <w:rsid w:val="00D966E0"/>
    <w:rsid w:val="00DA35D2"/>
    <w:rsid w:val="00DA4D94"/>
    <w:rsid w:val="00DA6BBE"/>
    <w:rsid w:val="00DC3153"/>
    <w:rsid w:val="00E41B0E"/>
    <w:rsid w:val="00E5523D"/>
    <w:rsid w:val="00E55ABB"/>
    <w:rsid w:val="00E60189"/>
    <w:rsid w:val="00E805B8"/>
    <w:rsid w:val="00EA5E2F"/>
    <w:rsid w:val="00EB35EA"/>
    <w:rsid w:val="00EB45D4"/>
    <w:rsid w:val="00EB6A30"/>
    <w:rsid w:val="00ED6345"/>
    <w:rsid w:val="00F10886"/>
    <w:rsid w:val="00F4558F"/>
    <w:rsid w:val="00F6058B"/>
    <w:rsid w:val="00F62E69"/>
    <w:rsid w:val="00F73EA2"/>
    <w:rsid w:val="00F752A7"/>
    <w:rsid w:val="00F8171C"/>
    <w:rsid w:val="00F948F9"/>
    <w:rsid w:val="00FE687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B9B4"/>
  <w14:defaultImageDpi w14:val="300"/>
  <w15:docId w15:val="{A7AB9E6E-529D-0F4F-A28A-01A6E1D3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_gress:Library:Application%20Support:Microsoft:Office:User%20Templates:My%20Templates: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Macintosh%20HD:Users:ted_gress:Library:Application%20Support:Microsoft:Office:User%20Templates:My%20Templates:Research%20Paper.dotx</Template>
  <TotalTime>256</TotalTime>
  <Pages>3</Pages>
  <Words>1192</Words>
  <Characters>5646</Characters>
  <Application>Microsoft Office Word</Application>
  <DocSecurity>0</DocSecurity>
  <Lines>225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Walter B Gress</cp:lastModifiedBy>
  <cp:revision>5</cp:revision>
  <cp:lastPrinted>2004-05-14T15:01:00Z</cp:lastPrinted>
  <dcterms:created xsi:type="dcterms:W3CDTF">2020-01-06T05:03:00Z</dcterms:created>
  <dcterms:modified xsi:type="dcterms:W3CDTF">2020-01-07T20:08:00Z</dcterms:modified>
</cp:coreProperties>
</file>